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FC10" w14:textId="77777777" w:rsidR="008D6F54" w:rsidRDefault="008D6F54" w:rsidP="008D6F5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8D6F54">
        <w:rPr>
          <w:rFonts w:ascii="Times New Roman" w:hAnsi="Times New Roman" w:cs="Times New Roman"/>
          <w:b/>
          <w:bCs/>
          <w:sz w:val="30"/>
          <w:szCs w:val="30"/>
        </w:rPr>
        <w:t>Call Script</w:t>
      </w:r>
    </w:p>
    <w:p w14:paraId="6881B446" w14:textId="77777777" w:rsidR="008D6F54" w:rsidRDefault="008D6F54" w:rsidP="008D6F5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2EDBFB0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D6F54">
        <w:rPr>
          <w:rFonts w:ascii="Times New Roman" w:hAnsi="Times New Roman" w:cs="Times New Roman"/>
          <w:b/>
          <w:bCs/>
          <w:sz w:val="26"/>
          <w:szCs w:val="26"/>
          <w:u w:val="single"/>
        </w:rPr>
        <w:t>Intro</w:t>
      </w:r>
    </w:p>
    <w:p w14:paraId="05DFB01D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173EE99" w14:textId="6E7225F6" w:rsidR="008D6F54" w:rsidRDefault="008D6F54" w:rsidP="008D6F5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4"/>
          <w:szCs w:val="24"/>
        </w:rPr>
      </w:pPr>
      <w:r w:rsidRPr="008C25C7">
        <w:rPr>
          <w:sz w:val="24"/>
          <w:szCs w:val="24"/>
        </w:rPr>
        <w:t xml:space="preserve">Good </w:t>
      </w:r>
      <w:r w:rsidR="004C62ED">
        <w:rPr>
          <w:sz w:val="24"/>
          <w:szCs w:val="24"/>
        </w:rPr>
        <w:t>greeting</w:t>
      </w:r>
      <w:r w:rsidRPr="008C25C7">
        <w:rPr>
          <w:sz w:val="24"/>
          <w:szCs w:val="24"/>
        </w:rPr>
        <w:t xml:space="preserve"> may I speak with</w:t>
      </w:r>
      <w:r w:rsidR="004C62ED">
        <w:rPr>
          <w:sz w:val="24"/>
          <w:szCs w:val="24"/>
        </w:rPr>
        <w:t xml:space="preserve"> </w:t>
      </w:r>
      <w:proofErr w:type="spellStart"/>
      <w:r w:rsidR="004C62ED">
        <w:rPr>
          <w:sz w:val="24"/>
          <w:szCs w:val="24"/>
        </w:rPr>
        <w:t>candidate_name</w:t>
      </w:r>
      <w:proofErr w:type="spellEnd"/>
      <w:r w:rsidRPr="008C25C7">
        <w:rPr>
          <w:sz w:val="24"/>
          <w:szCs w:val="24"/>
        </w:rPr>
        <w:t>? My name is</w:t>
      </w:r>
      <w:r w:rsidR="004C62ED">
        <w:rPr>
          <w:sz w:val="24"/>
          <w:szCs w:val="24"/>
        </w:rPr>
        <w:t xml:space="preserve"> </w:t>
      </w:r>
      <w:proofErr w:type="spellStart"/>
      <w:r w:rsidR="004C62ED">
        <w:rPr>
          <w:sz w:val="24"/>
          <w:szCs w:val="24"/>
        </w:rPr>
        <w:t>recruiter_name</w:t>
      </w:r>
      <w:proofErr w:type="spellEnd"/>
      <w:r w:rsidR="004C62ED">
        <w:rPr>
          <w:sz w:val="24"/>
          <w:szCs w:val="24"/>
        </w:rPr>
        <w:t xml:space="preserve">, </w:t>
      </w:r>
      <w:r w:rsidRPr="008C25C7">
        <w:rPr>
          <w:sz w:val="24"/>
          <w:szCs w:val="24"/>
        </w:rPr>
        <w:t xml:space="preserve">I am a technical recruiter with BEPC Inc. I am reaching out to you to discuss the position you applied for on </w:t>
      </w:r>
      <w:proofErr w:type="spellStart"/>
      <w:r w:rsidR="00B029B3">
        <w:rPr>
          <w:sz w:val="24"/>
          <w:szCs w:val="24"/>
        </w:rPr>
        <w:t>application_location</w:t>
      </w:r>
      <w:proofErr w:type="spellEnd"/>
      <w:r w:rsidRPr="008C25C7">
        <w:rPr>
          <w:sz w:val="24"/>
          <w:szCs w:val="24"/>
        </w:rPr>
        <w:t xml:space="preserve">. Do you have a few minutes to discuss the details of the position? </w:t>
      </w:r>
    </w:p>
    <w:p w14:paraId="30CA6290" w14:textId="0B0F0FA0" w:rsidR="00BD7E92" w:rsidRPr="00BD7E92" w:rsidRDefault="00BD7E92" w:rsidP="009971BD">
      <w:pPr>
        <w:spacing w:after="160" w:line="259" w:lineRule="auto"/>
        <w:ind w:left="720"/>
        <w:jc w:val="both"/>
        <w:rPr>
          <w:sz w:val="24"/>
          <w:szCs w:val="24"/>
        </w:rPr>
      </w:pPr>
      <w:r w:rsidRPr="00BD7E92">
        <w:rPr>
          <w:sz w:val="24"/>
          <w:szCs w:val="24"/>
          <w:highlight w:val="yellow"/>
        </w:rPr>
        <w:t>*I wanted to let you know that this call is being recorded for quality and training purposes, please confirm if you approve.</w:t>
      </w:r>
    </w:p>
    <w:p w14:paraId="079547EA" w14:textId="77777777" w:rsidR="008D6F54" w:rsidRDefault="008D6F54" w:rsidP="008D6F54">
      <w:pPr>
        <w:jc w:val="both"/>
      </w:pPr>
    </w:p>
    <w:p w14:paraId="04F497E1" w14:textId="77777777" w:rsidR="008D6F54" w:rsidRPr="008C25C7" w:rsidRDefault="008D6F54" w:rsidP="008D6F54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sz w:val="24"/>
          <w:szCs w:val="24"/>
        </w:rPr>
      </w:pPr>
      <w:r w:rsidRPr="008C25C7">
        <w:rPr>
          <w:sz w:val="24"/>
          <w:szCs w:val="24"/>
        </w:rPr>
        <w:t xml:space="preserve">Before we get started, I wanted to make a quick introduction of the company I work for BEPC Inc. BEPC Inc. stands for Business Excellence Professional Consulting. We are a consulting firm that specializes in providing Technical Engineering Consulting services, Information Technology Consulting services, Audit &amp; Quality Assurance solutions, Staff Augmentation and Project Management services for Fortune 500 companies. </w:t>
      </w:r>
    </w:p>
    <w:p w14:paraId="36734B3C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D6F54">
        <w:rPr>
          <w:rFonts w:ascii="Times New Roman" w:hAnsi="Times New Roman" w:cs="Times New Roman"/>
          <w:b/>
          <w:bCs/>
          <w:sz w:val="26"/>
          <w:szCs w:val="26"/>
          <w:u w:val="single"/>
        </w:rPr>
        <w:t>Body</w:t>
      </w:r>
    </w:p>
    <w:p w14:paraId="001A14FE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3A3FFBC" w14:textId="7E77F0A0" w:rsidR="008D6F54" w:rsidRDefault="008D6F54" w:rsidP="008D6F54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8D6F54">
        <w:rPr>
          <w:sz w:val="24"/>
          <w:szCs w:val="24"/>
        </w:rPr>
        <w:t xml:space="preserve">The position you have applied for is a contract position with a </w:t>
      </w:r>
      <w:r w:rsidRPr="008D6F54">
        <w:rPr>
          <w:color w:val="FF0000"/>
          <w:sz w:val="24"/>
          <w:szCs w:val="24"/>
        </w:rPr>
        <w:t xml:space="preserve">3a) </w:t>
      </w:r>
      <w:r w:rsidRPr="008D6F54">
        <w:rPr>
          <w:sz w:val="24"/>
          <w:szCs w:val="24"/>
        </w:rPr>
        <w:t>pay rate of</w:t>
      </w:r>
      <w:r w:rsidR="004C62ED">
        <w:rPr>
          <w:sz w:val="24"/>
          <w:szCs w:val="24"/>
        </w:rPr>
        <w:t xml:space="preserve"> </w:t>
      </w:r>
      <w:proofErr w:type="spellStart"/>
      <w:r w:rsidR="004C62ED">
        <w:rPr>
          <w:sz w:val="24"/>
          <w:szCs w:val="24"/>
        </w:rPr>
        <w:t>pay_rate</w:t>
      </w:r>
      <w:proofErr w:type="spellEnd"/>
      <w:r w:rsidR="004C62ED">
        <w:rPr>
          <w:sz w:val="24"/>
          <w:szCs w:val="24"/>
        </w:rPr>
        <w:t xml:space="preserve"> </w:t>
      </w:r>
      <w:r w:rsidRPr="008D6F54">
        <w:rPr>
          <w:sz w:val="24"/>
          <w:szCs w:val="24"/>
        </w:rPr>
        <w:t xml:space="preserve">and a </w:t>
      </w:r>
      <w:r w:rsidRPr="008D6F54">
        <w:rPr>
          <w:color w:val="FF0000"/>
          <w:sz w:val="24"/>
          <w:szCs w:val="24"/>
        </w:rPr>
        <w:t xml:space="preserve">3b) </w:t>
      </w:r>
      <w:r w:rsidRPr="008D6F54">
        <w:rPr>
          <w:sz w:val="24"/>
          <w:szCs w:val="24"/>
        </w:rPr>
        <w:t xml:space="preserve">contract length of </w:t>
      </w:r>
      <w:proofErr w:type="spellStart"/>
      <w:r w:rsidR="004C62ED">
        <w:rPr>
          <w:sz w:val="24"/>
          <w:szCs w:val="24"/>
        </w:rPr>
        <w:t>contract_length</w:t>
      </w:r>
      <w:proofErr w:type="spellEnd"/>
      <w:r w:rsidR="004C62ED">
        <w:rPr>
          <w:sz w:val="24"/>
          <w:szCs w:val="24"/>
        </w:rPr>
        <w:t xml:space="preserve"> </w:t>
      </w:r>
      <w:r w:rsidRPr="008D6F54">
        <w:rPr>
          <w:sz w:val="24"/>
          <w:szCs w:val="24"/>
        </w:rPr>
        <w:t xml:space="preserve">months with the possibility of extensions based on performance and client business needs. You will be a BEPC Inc employee working for </w:t>
      </w:r>
      <w:proofErr w:type="spellStart"/>
      <w:r w:rsidR="004C62ED">
        <w:rPr>
          <w:sz w:val="24"/>
          <w:szCs w:val="24"/>
        </w:rPr>
        <w:t>client_name</w:t>
      </w:r>
      <w:proofErr w:type="spellEnd"/>
      <w:r w:rsidR="004C62ED">
        <w:rPr>
          <w:sz w:val="24"/>
          <w:szCs w:val="24"/>
        </w:rPr>
        <w:t xml:space="preserve"> </w:t>
      </w:r>
      <w:r w:rsidRPr="008D6F54">
        <w:rPr>
          <w:sz w:val="24"/>
          <w:szCs w:val="24"/>
        </w:rPr>
        <w:t>in</w:t>
      </w:r>
      <w:r w:rsidR="004C62ED">
        <w:rPr>
          <w:sz w:val="24"/>
          <w:szCs w:val="24"/>
        </w:rPr>
        <w:t xml:space="preserve"> </w:t>
      </w:r>
      <w:proofErr w:type="spellStart"/>
      <w:r w:rsidR="004C62ED">
        <w:rPr>
          <w:sz w:val="24"/>
          <w:szCs w:val="24"/>
        </w:rPr>
        <w:t>work_location</w:t>
      </w:r>
      <w:proofErr w:type="spellEnd"/>
      <w:r w:rsidRPr="008D6F54">
        <w:rPr>
          <w:sz w:val="24"/>
          <w:szCs w:val="24"/>
        </w:rPr>
        <w:t>. Do you have any questions regarding our business relationship?</w:t>
      </w:r>
    </w:p>
    <w:p w14:paraId="45969043" w14:textId="77777777" w:rsidR="008D6F54" w:rsidRDefault="008D6F54" w:rsidP="008D6F5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D6F5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Benefits </w:t>
      </w:r>
    </w:p>
    <w:p w14:paraId="3C292EB2" w14:textId="77777777" w:rsidR="008D6F54" w:rsidRPr="008C25C7" w:rsidRDefault="008D6F54" w:rsidP="008D6F54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8C25C7">
        <w:rPr>
          <w:sz w:val="24"/>
          <w:szCs w:val="24"/>
        </w:rPr>
        <w:t>The benefits that our company offers is as follows:</w:t>
      </w:r>
    </w:p>
    <w:p w14:paraId="12F139E2" w14:textId="77777777" w:rsidR="008D6F54" w:rsidRPr="00E47CEC" w:rsidRDefault="008D6F54" w:rsidP="008D6F54">
      <w:pPr>
        <w:pStyle w:val="ListParagraph"/>
        <w:numPr>
          <w:ilvl w:val="1"/>
          <w:numId w:val="4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Medical</w:t>
      </w:r>
    </w:p>
    <w:p w14:paraId="4B465710" w14:textId="77777777" w:rsidR="008D6F54" w:rsidRPr="00E47CEC" w:rsidRDefault="008D6F54" w:rsidP="008D6F54">
      <w:pPr>
        <w:pStyle w:val="ListParagraph"/>
        <w:numPr>
          <w:ilvl w:val="1"/>
          <w:numId w:val="4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Dental</w:t>
      </w:r>
    </w:p>
    <w:p w14:paraId="6486D0FC" w14:textId="77777777" w:rsidR="008D6F54" w:rsidRPr="00E47CEC" w:rsidRDefault="008D6F54" w:rsidP="008D6F54">
      <w:pPr>
        <w:pStyle w:val="ListParagraph"/>
        <w:numPr>
          <w:ilvl w:val="1"/>
          <w:numId w:val="4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 xml:space="preserve">Vision </w:t>
      </w:r>
    </w:p>
    <w:p w14:paraId="230C3B06" w14:textId="77777777" w:rsidR="008D6F54" w:rsidRPr="00E47CEC" w:rsidRDefault="008D6F54" w:rsidP="008D6F54">
      <w:pPr>
        <w:pStyle w:val="ListParagraph"/>
        <w:numPr>
          <w:ilvl w:val="1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Paid </w:t>
      </w:r>
      <w:r w:rsidRPr="00E47CEC">
        <w:rPr>
          <w:sz w:val="24"/>
          <w:szCs w:val="24"/>
        </w:rPr>
        <w:t>Life Insurance</w:t>
      </w:r>
      <w:r>
        <w:rPr>
          <w:sz w:val="24"/>
          <w:szCs w:val="24"/>
        </w:rPr>
        <w:t xml:space="preserve"> of $25K</w:t>
      </w:r>
    </w:p>
    <w:p w14:paraId="2741291A" w14:textId="77777777" w:rsidR="008D6F54" w:rsidRDefault="008D6F54" w:rsidP="008D6F54">
      <w:pPr>
        <w:rPr>
          <w:sz w:val="24"/>
          <w:szCs w:val="24"/>
        </w:rPr>
      </w:pPr>
      <w:r w:rsidRPr="00E47CEC">
        <w:rPr>
          <w:sz w:val="24"/>
          <w:szCs w:val="24"/>
        </w:rPr>
        <w:t xml:space="preserve">In addition, our company is an ESOP which stands for Employee Stock Option Plan. In this plan the employees own 49% of the company. All consultants will become eligible to participate in the ESOP once certain criteria </w:t>
      </w:r>
      <w:r>
        <w:rPr>
          <w:sz w:val="24"/>
          <w:szCs w:val="24"/>
        </w:rPr>
        <w:t>has been</w:t>
      </w:r>
      <w:r w:rsidRPr="00E47CEC">
        <w:rPr>
          <w:sz w:val="24"/>
          <w:szCs w:val="24"/>
        </w:rPr>
        <w:t xml:space="preserve"> met. If hired, any questions regarding the ESOP can be answered by our HR Department. </w:t>
      </w:r>
    </w:p>
    <w:p w14:paraId="09D28EB5" w14:textId="77777777" w:rsidR="008D6F54" w:rsidRDefault="008D6F54" w:rsidP="008D6F54">
      <w:pPr>
        <w:rPr>
          <w:sz w:val="24"/>
          <w:szCs w:val="24"/>
        </w:rPr>
      </w:pPr>
    </w:p>
    <w:p w14:paraId="6DB97B6F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D6F54">
        <w:rPr>
          <w:rFonts w:ascii="Times New Roman" w:hAnsi="Times New Roman" w:cs="Times New Roman"/>
          <w:b/>
          <w:bCs/>
          <w:sz w:val="26"/>
          <w:szCs w:val="26"/>
          <w:u w:val="single"/>
        </w:rPr>
        <w:t>Screening</w:t>
      </w:r>
    </w:p>
    <w:p w14:paraId="7FC14EAD" w14:textId="77777777" w:rsid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5F43EB4" w14:textId="77777777" w:rsidR="008D6F54" w:rsidRPr="008C25C7" w:rsidRDefault="008D6F54" w:rsidP="008D6F54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 w:rsidRPr="008C25C7">
        <w:rPr>
          <w:sz w:val="24"/>
          <w:szCs w:val="24"/>
        </w:rPr>
        <w:t>At this time, I would like to verify if you have been submitted or been in contact with any other recruiters regarding this role. (Wait for answer. If no, proceed with interview)</w:t>
      </w:r>
    </w:p>
    <w:p w14:paraId="761662F8" w14:textId="77777777" w:rsidR="008D6F54" w:rsidRPr="00E47CEC" w:rsidRDefault="008D6F54" w:rsidP="008D6F54">
      <w:pPr>
        <w:rPr>
          <w:sz w:val="24"/>
          <w:szCs w:val="24"/>
        </w:rPr>
      </w:pPr>
    </w:p>
    <w:p w14:paraId="53DFAD4B" w14:textId="77777777" w:rsidR="008D6F54" w:rsidRPr="00E47CEC" w:rsidRDefault="008D6F54" w:rsidP="008D6F54">
      <w:pPr>
        <w:rPr>
          <w:sz w:val="24"/>
          <w:szCs w:val="24"/>
        </w:rPr>
      </w:pPr>
      <w:r w:rsidRPr="008D6F54">
        <w:rPr>
          <w:color w:val="FF0000"/>
          <w:sz w:val="24"/>
          <w:szCs w:val="24"/>
        </w:rPr>
        <w:t xml:space="preserve">5a. </w:t>
      </w:r>
      <w:r w:rsidRPr="00E47CEC">
        <w:rPr>
          <w:sz w:val="24"/>
          <w:szCs w:val="24"/>
        </w:rPr>
        <w:t xml:space="preserve">I would like to go over the job description for the position and answer any questions you may have at this time. (Review job description specifics, skills, and answer questions) I have sent you the job description for your review as a follow up to our conversation. </w:t>
      </w:r>
    </w:p>
    <w:p w14:paraId="4707F0FC" w14:textId="77777777" w:rsidR="008D6F54" w:rsidRPr="00E47CEC" w:rsidRDefault="008D6F54" w:rsidP="008D6F54">
      <w:pPr>
        <w:rPr>
          <w:sz w:val="24"/>
          <w:szCs w:val="24"/>
        </w:rPr>
      </w:pPr>
    </w:p>
    <w:p w14:paraId="16B4CC1D" w14:textId="77777777" w:rsidR="008D6F54" w:rsidRPr="00E47CEC" w:rsidRDefault="008D6F54" w:rsidP="008D6F54">
      <w:pPr>
        <w:rPr>
          <w:sz w:val="24"/>
          <w:szCs w:val="24"/>
        </w:rPr>
      </w:pPr>
      <w:r w:rsidRPr="008D6F54">
        <w:rPr>
          <w:color w:val="FF0000"/>
          <w:sz w:val="24"/>
          <w:szCs w:val="24"/>
        </w:rPr>
        <w:t xml:space="preserve">5b. </w:t>
      </w:r>
      <w:r w:rsidRPr="00E47CEC">
        <w:rPr>
          <w:sz w:val="24"/>
          <w:szCs w:val="24"/>
        </w:rPr>
        <w:t>Now, I would like to go over your resume. (Resume review should take 5-10 minutes to allow you to be thorough)</w:t>
      </w:r>
    </w:p>
    <w:p w14:paraId="310742D6" w14:textId="77777777" w:rsidR="008D6F54" w:rsidRPr="00E47CEC" w:rsidRDefault="008D6F54" w:rsidP="008D6F54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Ask if this is the most updated resume</w:t>
      </w:r>
    </w:p>
    <w:p w14:paraId="7E9BDE76" w14:textId="77777777" w:rsidR="008D6F54" w:rsidRPr="00E47CEC" w:rsidRDefault="008D6F54" w:rsidP="008D6F54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Look for skills outlined in the Job Description</w:t>
      </w:r>
    </w:p>
    <w:p w14:paraId="3CB24316" w14:textId="77777777" w:rsidR="008D6F54" w:rsidRPr="00E47CEC" w:rsidRDefault="008D6F54" w:rsidP="008D6F54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Ask candidate questions about their experience on the skills mentioned in job description</w:t>
      </w:r>
    </w:p>
    <w:p w14:paraId="1DC48454" w14:textId="77777777" w:rsidR="008D6F54" w:rsidRDefault="008D6F54" w:rsidP="008D6F54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t>If a good fit, ask if they would like to proceed with being submitted for the position</w:t>
      </w:r>
    </w:p>
    <w:p w14:paraId="17153C1F" w14:textId="77777777" w:rsidR="008D6F54" w:rsidRDefault="008D6F54" w:rsidP="008D6F54">
      <w:pPr>
        <w:spacing w:after="160" w:line="259" w:lineRule="auto"/>
        <w:rPr>
          <w:sz w:val="24"/>
          <w:szCs w:val="24"/>
        </w:rPr>
      </w:pPr>
    </w:p>
    <w:p w14:paraId="24B02E2E" w14:textId="77777777" w:rsidR="008D6F54" w:rsidRDefault="008D6F54" w:rsidP="008D6F5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D6F54">
        <w:rPr>
          <w:rFonts w:ascii="Times New Roman" w:hAnsi="Times New Roman" w:cs="Times New Roman"/>
          <w:b/>
          <w:bCs/>
          <w:sz w:val="26"/>
          <w:szCs w:val="26"/>
          <w:u w:val="single"/>
        </w:rPr>
        <w:t>Closing Statements</w:t>
      </w:r>
    </w:p>
    <w:p w14:paraId="15E8680A" w14:textId="77777777" w:rsidR="008D6F54" w:rsidRPr="008C25C7" w:rsidRDefault="008D6F54" w:rsidP="008D6F54">
      <w:pPr>
        <w:rPr>
          <w:sz w:val="24"/>
          <w:szCs w:val="24"/>
        </w:rPr>
      </w:pPr>
      <w:r w:rsidRPr="008C25C7">
        <w:rPr>
          <w:sz w:val="24"/>
          <w:szCs w:val="24"/>
        </w:rPr>
        <w:t>That’s Great! These are our next steps in the process.</w:t>
      </w:r>
    </w:p>
    <w:p w14:paraId="0FEC0C7F" w14:textId="77777777" w:rsidR="008D6F54" w:rsidRDefault="008D6F54" w:rsidP="008D6F54">
      <w:pPr>
        <w:spacing w:after="160" w:line="259" w:lineRule="auto"/>
        <w:rPr>
          <w:sz w:val="24"/>
          <w:szCs w:val="24"/>
        </w:rPr>
      </w:pPr>
    </w:p>
    <w:p w14:paraId="6DA814D6" w14:textId="77777777" w:rsidR="008D6F54" w:rsidRPr="008D6F54" w:rsidRDefault="008D6F54" w:rsidP="008D6F54">
      <w:pPr>
        <w:spacing w:after="160" w:line="259" w:lineRule="auto"/>
        <w:rPr>
          <w:sz w:val="24"/>
          <w:szCs w:val="24"/>
        </w:rPr>
      </w:pPr>
      <w:r w:rsidRPr="008D6F54">
        <w:rPr>
          <w:color w:val="FF0000"/>
          <w:sz w:val="24"/>
          <w:szCs w:val="24"/>
        </w:rPr>
        <w:t xml:space="preserve">6. </w:t>
      </w:r>
      <w:r w:rsidRPr="008D6F54">
        <w:rPr>
          <w:sz w:val="24"/>
          <w:szCs w:val="24"/>
        </w:rPr>
        <w:t xml:space="preserve">I am going to send you a Right to Represent form. This form allows us to represent you with our client. Once I receive your Right to Represent form, I will forward your information to our client for their review. </w:t>
      </w:r>
    </w:p>
    <w:p w14:paraId="6434587D" w14:textId="77777777" w:rsidR="008D6F54" w:rsidRDefault="008D6F54" w:rsidP="008D6F54">
      <w:pPr>
        <w:spacing w:after="160" w:line="259" w:lineRule="auto"/>
        <w:rPr>
          <w:sz w:val="24"/>
          <w:szCs w:val="24"/>
        </w:rPr>
      </w:pPr>
      <w:r w:rsidRPr="008D6F54">
        <w:rPr>
          <w:sz w:val="24"/>
          <w:szCs w:val="24"/>
        </w:rPr>
        <w:t>What is your preferred email to receive this information?</w:t>
      </w:r>
    </w:p>
    <w:p w14:paraId="49B73CF0" w14:textId="77777777" w:rsidR="00BD7E92" w:rsidRPr="00BD7E92" w:rsidRDefault="00BD7E92" w:rsidP="008D6F54">
      <w:pPr>
        <w:spacing w:after="160" w:line="259" w:lineRule="auto"/>
        <w:rPr>
          <w:sz w:val="24"/>
          <w:szCs w:val="24"/>
          <w:highlight w:val="yellow"/>
        </w:rPr>
      </w:pPr>
      <w:r w:rsidRPr="00BD7E92">
        <w:rPr>
          <w:sz w:val="24"/>
          <w:szCs w:val="24"/>
          <w:highlight w:val="yellow"/>
        </w:rPr>
        <w:t xml:space="preserve">I also wanted to inform you that we will be formatting the resume to client specifications. If any content changes are to be made, I will make sure I make you aware and send you the revised resume for your approval. </w:t>
      </w:r>
    </w:p>
    <w:p w14:paraId="26B4EA52" w14:textId="77777777" w:rsidR="00BD7E92" w:rsidRPr="00BD7E92" w:rsidRDefault="00BD7E92" w:rsidP="008D6F54">
      <w:pPr>
        <w:spacing w:after="160" w:line="259" w:lineRule="auto"/>
        <w:rPr>
          <w:sz w:val="24"/>
          <w:szCs w:val="24"/>
          <w:highlight w:val="yellow"/>
        </w:rPr>
      </w:pPr>
      <w:r w:rsidRPr="00BD7E92">
        <w:rPr>
          <w:sz w:val="24"/>
          <w:szCs w:val="24"/>
          <w:highlight w:val="yellow"/>
        </w:rPr>
        <w:t xml:space="preserve">Are you legally authorized to work in the US? </w:t>
      </w:r>
    </w:p>
    <w:p w14:paraId="36C83FDF" w14:textId="77777777" w:rsidR="00BD7E92" w:rsidRPr="00BD7E92" w:rsidRDefault="00BD7E92" w:rsidP="008D6F54">
      <w:pPr>
        <w:spacing w:after="160" w:line="259" w:lineRule="auto"/>
        <w:rPr>
          <w:sz w:val="24"/>
          <w:szCs w:val="24"/>
          <w:highlight w:val="yellow"/>
        </w:rPr>
      </w:pPr>
      <w:r w:rsidRPr="00BD7E92">
        <w:rPr>
          <w:sz w:val="24"/>
          <w:szCs w:val="24"/>
          <w:highlight w:val="yellow"/>
        </w:rPr>
        <w:t xml:space="preserve">If so, would you require visa sponsorship? </w:t>
      </w:r>
    </w:p>
    <w:p w14:paraId="22E5A57D" w14:textId="058E14FF" w:rsidR="00BD7E92" w:rsidRPr="00BD7E92" w:rsidRDefault="00BD7E92" w:rsidP="008D6F54">
      <w:pPr>
        <w:spacing w:after="160" w:line="259" w:lineRule="auto"/>
        <w:rPr>
          <w:sz w:val="28"/>
          <w:szCs w:val="28"/>
        </w:rPr>
      </w:pPr>
      <w:r w:rsidRPr="00BD7E92">
        <w:rPr>
          <w:sz w:val="24"/>
          <w:szCs w:val="24"/>
          <w:highlight w:val="yellow"/>
        </w:rPr>
        <w:t>For us to submit you to the client, I will need to create a unique identifier. (Request client specific information if required)</w:t>
      </w:r>
    </w:p>
    <w:p w14:paraId="4733B243" w14:textId="77777777" w:rsidR="008D6F54" w:rsidRPr="00E47CEC" w:rsidRDefault="008D6F54" w:rsidP="008D6F54">
      <w:pPr>
        <w:rPr>
          <w:sz w:val="24"/>
          <w:szCs w:val="24"/>
        </w:rPr>
      </w:pPr>
    </w:p>
    <w:p w14:paraId="254AA209" w14:textId="77777777" w:rsidR="008D6F54" w:rsidRDefault="008D6F54" w:rsidP="008D6F54">
      <w:pPr>
        <w:rPr>
          <w:sz w:val="24"/>
          <w:szCs w:val="24"/>
        </w:rPr>
      </w:pPr>
      <w:r w:rsidRPr="00E47CEC">
        <w:rPr>
          <w:sz w:val="24"/>
          <w:szCs w:val="24"/>
        </w:rPr>
        <w:t xml:space="preserve">Thank You. The normal process will take approximately 1-2 weeks for the client to review and provide feedback. I will be checking in with them periodically and keep you posted as things progress. </w:t>
      </w:r>
      <w:r>
        <w:rPr>
          <w:sz w:val="24"/>
          <w:szCs w:val="24"/>
        </w:rPr>
        <w:t>Do you have any last questions?</w:t>
      </w:r>
    </w:p>
    <w:p w14:paraId="3B370A1D" w14:textId="77777777" w:rsidR="008D6F54" w:rsidRDefault="008D6F54" w:rsidP="008D6F54">
      <w:pPr>
        <w:rPr>
          <w:sz w:val="24"/>
          <w:szCs w:val="24"/>
        </w:rPr>
      </w:pPr>
    </w:p>
    <w:p w14:paraId="498BC204" w14:textId="77777777" w:rsidR="008D6F54" w:rsidRDefault="00E97037" w:rsidP="00E97037">
      <w:pPr>
        <w:spacing w:after="160" w:line="259" w:lineRule="auto"/>
        <w:rPr>
          <w:sz w:val="24"/>
          <w:szCs w:val="24"/>
        </w:rPr>
      </w:pPr>
      <w:r w:rsidRPr="00E97037">
        <w:rPr>
          <w:color w:val="FF0000"/>
          <w:sz w:val="24"/>
          <w:szCs w:val="24"/>
        </w:rPr>
        <w:t xml:space="preserve">7. </w:t>
      </w:r>
      <w:r w:rsidR="008D6F54" w:rsidRPr="00E97037">
        <w:rPr>
          <w:sz w:val="24"/>
          <w:szCs w:val="24"/>
        </w:rPr>
        <w:t xml:space="preserve">If you know of anyone that is looking for an opportunity to work, please give them my name and information, I will be happy to speak with them. (Mention the position where you have a current opening) </w:t>
      </w:r>
    </w:p>
    <w:p w14:paraId="119EF83C" w14:textId="77777777" w:rsidR="00E97037" w:rsidRDefault="00E97037" w:rsidP="00E97037">
      <w:pPr>
        <w:spacing w:after="160" w:line="259" w:lineRule="auto"/>
        <w:rPr>
          <w:sz w:val="24"/>
          <w:szCs w:val="24"/>
        </w:rPr>
      </w:pPr>
    </w:p>
    <w:p w14:paraId="1AA5D50A" w14:textId="5E783965" w:rsidR="00E97037" w:rsidRPr="00E97037" w:rsidRDefault="00E97037" w:rsidP="00E97037">
      <w:pPr>
        <w:spacing w:after="160" w:line="259" w:lineRule="auto"/>
        <w:rPr>
          <w:sz w:val="24"/>
          <w:szCs w:val="24"/>
        </w:rPr>
      </w:pPr>
      <w:r w:rsidRPr="00E47CEC">
        <w:rPr>
          <w:sz w:val="24"/>
          <w:szCs w:val="24"/>
        </w:rPr>
        <w:lastRenderedPageBreak/>
        <w:t xml:space="preserve">If you should have any questions after our call, please feel free to reach out to </w:t>
      </w:r>
      <w:r>
        <w:rPr>
          <w:sz w:val="24"/>
          <w:szCs w:val="24"/>
        </w:rPr>
        <w:t xml:space="preserve">me </w:t>
      </w:r>
      <w:r w:rsidRPr="00E47CEC">
        <w:rPr>
          <w:sz w:val="24"/>
          <w:szCs w:val="24"/>
        </w:rPr>
        <w:t xml:space="preserve">via email </w:t>
      </w:r>
      <w:r w:rsidR="004C62ED">
        <w:rPr>
          <w:sz w:val="24"/>
          <w:szCs w:val="24"/>
        </w:rPr>
        <w:t xml:space="preserve">at </w:t>
      </w:r>
      <w:proofErr w:type="spellStart"/>
      <w:r w:rsidR="004C62ED">
        <w:rPr>
          <w:sz w:val="24"/>
          <w:szCs w:val="24"/>
        </w:rPr>
        <w:t>recruiter_email</w:t>
      </w:r>
      <w:proofErr w:type="spellEnd"/>
      <w:r w:rsidR="004C62ED">
        <w:rPr>
          <w:sz w:val="24"/>
          <w:szCs w:val="24"/>
        </w:rPr>
        <w:t xml:space="preserve"> </w:t>
      </w:r>
      <w:r w:rsidRPr="00E47CEC">
        <w:rPr>
          <w:sz w:val="24"/>
          <w:szCs w:val="24"/>
        </w:rPr>
        <w:t>or call me at</w:t>
      </w:r>
      <w:r w:rsidR="004C62ED">
        <w:rPr>
          <w:sz w:val="24"/>
          <w:szCs w:val="24"/>
        </w:rPr>
        <w:t xml:space="preserve"> </w:t>
      </w:r>
      <w:proofErr w:type="spellStart"/>
      <w:r w:rsidR="004C62ED">
        <w:rPr>
          <w:sz w:val="24"/>
          <w:szCs w:val="24"/>
        </w:rPr>
        <w:t>recruiter_phone</w:t>
      </w:r>
      <w:proofErr w:type="spellEnd"/>
      <w:r w:rsidRPr="00E47CEC">
        <w:rPr>
          <w:sz w:val="24"/>
          <w:szCs w:val="24"/>
        </w:rPr>
        <w:t>. Thank you for your time and we will be talking soon</w:t>
      </w:r>
      <w:r w:rsidR="004C62ED">
        <w:rPr>
          <w:sz w:val="24"/>
          <w:szCs w:val="24"/>
        </w:rPr>
        <w:t>!</w:t>
      </w:r>
    </w:p>
    <w:p w14:paraId="66EA9FCC" w14:textId="77777777" w:rsidR="008D6F54" w:rsidRPr="00E47CEC" w:rsidRDefault="008D6F54" w:rsidP="008D6F54">
      <w:pPr>
        <w:rPr>
          <w:sz w:val="24"/>
          <w:szCs w:val="24"/>
        </w:rPr>
      </w:pPr>
    </w:p>
    <w:p w14:paraId="520133AB" w14:textId="77777777" w:rsidR="008D6F54" w:rsidRPr="008D6F54" w:rsidRDefault="008D6F54" w:rsidP="008D6F5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32809CE" w14:textId="77777777" w:rsidR="008D6F54" w:rsidRP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20CDFC8" w14:textId="77777777" w:rsidR="008D6F54" w:rsidRPr="008D6F54" w:rsidRDefault="008D6F54" w:rsidP="008D6F5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2F1BB1F" w14:textId="77777777" w:rsidR="008D6F54" w:rsidRPr="008D6F54" w:rsidRDefault="008D6F54" w:rsidP="008D6F5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sectPr w:rsidR="008D6F54" w:rsidRPr="008D6F54" w:rsidSect="009B6CB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1A28" w14:textId="77777777" w:rsidR="00733CDB" w:rsidRDefault="00733CDB" w:rsidP="00BD7E92">
      <w:pPr>
        <w:spacing w:after="0" w:line="240" w:lineRule="auto"/>
      </w:pPr>
      <w:r>
        <w:separator/>
      </w:r>
    </w:p>
  </w:endnote>
  <w:endnote w:type="continuationSeparator" w:id="0">
    <w:p w14:paraId="4B976A8D" w14:textId="77777777" w:rsidR="00733CDB" w:rsidRDefault="00733CDB" w:rsidP="00BD7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271BE" w14:textId="0B2D6E12" w:rsidR="00BD7E92" w:rsidRDefault="00BD7E92">
    <w:pPr>
      <w:pStyle w:val="Footer"/>
    </w:pPr>
    <w:proofErr w:type="spellStart"/>
    <w:r>
      <w:t>RE_Call</w:t>
    </w:r>
    <w:proofErr w:type="spellEnd"/>
    <w:r>
      <w:t xml:space="preserve"> </w:t>
    </w:r>
    <w:proofErr w:type="spellStart"/>
    <w:r>
      <w:t>Script_Rev</w:t>
    </w:r>
    <w:proofErr w:type="spellEnd"/>
    <w:r>
      <w:t xml:space="preserve">. 03_04.19.2023  </w:t>
    </w:r>
    <w:r w:rsidR="009B6CB4">
      <w:t xml:space="preserve">                                                                                               </w:t>
    </w:r>
    <w:r>
      <w:t xml:space="preserve">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91AF1" w14:textId="77777777" w:rsidR="00733CDB" w:rsidRDefault="00733CDB" w:rsidP="00BD7E92">
      <w:pPr>
        <w:spacing w:after="0" w:line="240" w:lineRule="auto"/>
      </w:pPr>
      <w:r>
        <w:separator/>
      </w:r>
    </w:p>
  </w:footnote>
  <w:footnote w:type="continuationSeparator" w:id="0">
    <w:p w14:paraId="304D9B06" w14:textId="77777777" w:rsidR="00733CDB" w:rsidRDefault="00733CDB" w:rsidP="00BD7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9FA"/>
    <w:multiLevelType w:val="hybridMultilevel"/>
    <w:tmpl w:val="B8DA33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367E"/>
    <w:multiLevelType w:val="hybridMultilevel"/>
    <w:tmpl w:val="BF42D6F2"/>
    <w:lvl w:ilvl="0" w:tplc="BF3E22AA">
      <w:start w:val="1"/>
      <w:numFmt w:val="decimal"/>
      <w:lvlText w:val="%1."/>
      <w:lvlJc w:val="left"/>
      <w:pPr>
        <w:ind w:left="81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039161A"/>
    <w:multiLevelType w:val="hybridMultilevel"/>
    <w:tmpl w:val="947848C2"/>
    <w:lvl w:ilvl="0" w:tplc="13340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F726E"/>
    <w:multiLevelType w:val="hybridMultilevel"/>
    <w:tmpl w:val="5F8AC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67257"/>
    <w:multiLevelType w:val="hybridMultilevel"/>
    <w:tmpl w:val="8E782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C4FCC"/>
    <w:multiLevelType w:val="hybridMultilevel"/>
    <w:tmpl w:val="0F4C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2C6C23"/>
    <w:multiLevelType w:val="hybridMultilevel"/>
    <w:tmpl w:val="0D1422B2"/>
    <w:lvl w:ilvl="0" w:tplc="E236AEC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7695343">
    <w:abstractNumId w:val="2"/>
  </w:num>
  <w:num w:numId="2" w16cid:durableId="415633742">
    <w:abstractNumId w:val="1"/>
  </w:num>
  <w:num w:numId="3" w16cid:durableId="655182513">
    <w:abstractNumId w:val="0"/>
  </w:num>
  <w:num w:numId="4" w16cid:durableId="1910774416">
    <w:abstractNumId w:val="4"/>
  </w:num>
  <w:num w:numId="5" w16cid:durableId="367485910">
    <w:abstractNumId w:val="5"/>
  </w:num>
  <w:num w:numId="6" w16cid:durableId="1091203384">
    <w:abstractNumId w:val="3"/>
  </w:num>
  <w:num w:numId="7" w16cid:durableId="78871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92"/>
    <w:rsid w:val="001454C0"/>
    <w:rsid w:val="004C62ED"/>
    <w:rsid w:val="0070515D"/>
    <w:rsid w:val="00733CDB"/>
    <w:rsid w:val="008D6F54"/>
    <w:rsid w:val="009971BD"/>
    <w:rsid w:val="009B6CB4"/>
    <w:rsid w:val="00A2088F"/>
    <w:rsid w:val="00B029B3"/>
    <w:rsid w:val="00BC32F2"/>
    <w:rsid w:val="00BD7E92"/>
    <w:rsid w:val="00E97037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36E15"/>
  <w15:chartTrackingRefBased/>
  <w15:docId w15:val="{6783741D-6C64-4EA6-B288-D441D993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" w:line="23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F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15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D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92"/>
  </w:style>
  <w:style w:type="paragraph" w:styleId="Footer">
    <w:name w:val="footer"/>
    <w:basedOn w:val="Normal"/>
    <w:link w:val="FooterChar"/>
    <w:uiPriority w:val="99"/>
    <w:unhideWhenUsed/>
    <w:rsid w:val="00BD7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med\OneDrive%20-%20BEPC%20Inc\Recruiting\Call%20Script%20With%20Reference%20Numbers%204.8.22-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Call Script With Reference Numbers 4.8.22- Template.dotx</Template>
  <TotalTime>29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Agmed</dc:creator>
  <cp:keywords/>
  <dc:description/>
  <cp:lastModifiedBy>Justin Fant</cp:lastModifiedBy>
  <cp:revision>4</cp:revision>
  <dcterms:created xsi:type="dcterms:W3CDTF">2023-11-15T21:10:00Z</dcterms:created>
  <dcterms:modified xsi:type="dcterms:W3CDTF">2023-12-15T17:50:00Z</dcterms:modified>
</cp:coreProperties>
</file>